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31EC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76BBC69" wp14:editId="2B2803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F787175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5F23E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0EB8EE" wp14:editId="2DA93483">
                      <wp:extent cx="3528695" cy="6858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0D02B4" w14:textId="1AD0DA9F" w:rsidR="00D077E9" w:rsidRPr="00D86945" w:rsidRDefault="00802594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User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0EB8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" filled="f" stroked="f" strokeweight=".5pt">
                      <v:textbox>
                        <w:txbxContent>
                          <w:p w14:paraId="510D02B4" w14:textId="1AD0DA9F" w:rsidR="00D077E9" w:rsidRPr="00D86945" w:rsidRDefault="00802594" w:rsidP="00D077E9">
                            <w:pPr>
                              <w:pStyle w:val="Title"/>
                              <w:spacing w:after="0"/>
                            </w:pPr>
                            <w:r>
                              <w:t>User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1F0D71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444F5A" wp14:editId="1C20E6B2">
                      <wp:extent cx="2974521" cy="13608"/>
                      <wp:effectExtent l="19050" t="19050" r="35560" b="24765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4521" cy="1360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0EF00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B8A282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A5891F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D24B62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C876B8340964C9E81D622538C3B9A72"/>
              </w:placeholder>
              <w15:appearance w15:val="hidden"/>
            </w:sdtPr>
            <w:sdtEndPr>
              <w:rPr>
                <w:bCs/>
                <w:color w:val="FF0000"/>
                <w:sz w:val="48"/>
                <w:szCs w:val="48"/>
              </w:rPr>
            </w:sdtEndPr>
            <w:sdtContent>
              <w:p w14:paraId="6E333B5A" w14:textId="2BC4F3CE" w:rsidR="00D077E9" w:rsidRPr="006D2B24" w:rsidRDefault="00802594" w:rsidP="00D077E9">
                <w:pPr>
                  <w:rPr>
                    <w:bCs/>
                    <w:color w:val="FF0000"/>
                    <w:sz w:val="48"/>
                    <w:szCs w:val="48"/>
                  </w:rPr>
                </w:pPr>
                <w:r w:rsidRPr="006D2B24">
                  <w:rPr>
                    <w:rStyle w:val="SubtitleChar"/>
                    <w:bCs/>
                    <w:color w:val="FF0000"/>
                    <w:sz w:val="48"/>
                    <w:szCs w:val="48"/>
                  </w:rPr>
                  <w:t>MOZARK</w:t>
                </w:r>
              </w:p>
            </w:sdtContent>
          </w:sdt>
          <w:p w14:paraId="7074D538" w14:textId="353EFBED" w:rsidR="00D077E9" w:rsidRPr="00D86945" w:rsidRDefault="00D077E9" w:rsidP="00802594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97B02DA" wp14:editId="7F295E4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5258D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</w:tbl>
    <w:p w14:paraId="146E1832" w14:textId="3C088CD1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70346" wp14:editId="2F0F09F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FDA4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1C8249" wp14:editId="7ABF11FE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228A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D4ED608" w14:textId="2BE14475" w:rsidR="00C213B0" w:rsidRPr="00C213B0" w:rsidRDefault="00C213B0" w:rsidP="00C213B0">
      <w:pPr>
        <w:pStyle w:val="Heading1"/>
        <w:rPr>
          <w:color w:val="2665F0" w:themeColor="text2" w:themeTint="99"/>
          <w:u w:val="single"/>
        </w:rPr>
      </w:pPr>
      <w:r w:rsidRPr="00C213B0">
        <w:rPr>
          <w:color w:val="2665F0" w:themeColor="text2" w:themeTint="99"/>
          <w:u w:val="single"/>
        </w:rPr>
        <w:lastRenderedPageBreak/>
        <w:t>Sign In:</w:t>
      </w:r>
    </w:p>
    <w:p w14:paraId="0E6A0794" w14:textId="31D3276E" w:rsidR="00C213B0" w:rsidRPr="00C213B0" w:rsidRDefault="00C213B0" w:rsidP="00C213B0">
      <w:pPr>
        <w:pStyle w:val="Heading1"/>
        <w:keepNext w:val="0"/>
        <w:rPr>
          <w:b w:val="0"/>
          <w:bCs/>
          <w:sz w:val="40"/>
          <w:szCs w:val="40"/>
        </w:rPr>
      </w:pPr>
      <w:r w:rsidRPr="00C213B0">
        <w:rPr>
          <w:b w:val="0"/>
          <w:bCs/>
          <w:sz w:val="40"/>
          <w:szCs w:val="40"/>
        </w:rPr>
        <w:t>Sign in using the page shown below by inserting your correct user name/email and password</w:t>
      </w:r>
      <w:r>
        <w:rPr>
          <w:b w:val="0"/>
          <w:bCs/>
          <w:sz w:val="40"/>
          <w:szCs w:val="40"/>
        </w:rPr>
        <w:t>.</w:t>
      </w:r>
      <w:r w:rsidR="002A50A7">
        <w:rPr>
          <w:b w:val="0"/>
          <w:bCs/>
          <w:sz w:val="40"/>
          <w:szCs w:val="40"/>
        </w:rPr>
        <w:t xml:space="preserve"> If you inserted wrong user name or password you will be notified.</w:t>
      </w:r>
    </w:p>
    <w:p w14:paraId="53399F22" w14:textId="579209C9" w:rsidR="00C213B0" w:rsidRDefault="00C213B0" w:rsidP="00C213B0">
      <w:pPr>
        <w:pStyle w:val="Heading1"/>
        <w:keepNext w:val="0"/>
      </w:pPr>
      <w:r>
        <w:rPr>
          <w:rFonts w:ascii="Arial" w:hAnsi="Arial" w:cs="Arial"/>
          <w:b w:val="0"/>
          <w:bCs/>
          <w:noProof/>
          <w:color w:val="38761D"/>
          <w:sz w:val="60"/>
          <w:szCs w:val="60"/>
          <w:bdr w:val="none" w:sz="0" w:space="0" w:color="auto" w:frame="1"/>
        </w:rPr>
        <w:drawing>
          <wp:inline distT="0" distB="0" distL="0" distR="0" wp14:anchorId="7B2C2B11" wp14:editId="107C0489">
            <wp:extent cx="5133109" cy="64823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39" cy="65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B11B" w14:textId="00C6C3C8" w:rsidR="00C213B0" w:rsidRDefault="00C213B0" w:rsidP="00C213B0">
      <w:pPr>
        <w:pStyle w:val="Heading1"/>
        <w:rPr>
          <w:color w:val="2665F0" w:themeColor="text2" w:themeTint="99"/>
          <w:u w:val="single"/>
        </w:rPr>
      </w:pPr>
      <w:r w:rsidRPr="00C213B0">
        <w:rPr>
          <w:color w:val="2665F0" w:themeColor="text2" w:themeTint="99"/>
          <w:u w:val="single"/>
        </w:rPr>
        <w:lastRenderedPageBreak/>
        <w:t>Sign Up:</w:t>
      </w:r>
    </w:p>
    <w:p w14:paraId="6451721F" w14:textId="0C8978A6" w:rsidR="00C213B0" w:rsidRPr="00C213B0" w:rsidRDefault="00C213B0" w:rsidP="00C213B0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C213B0">
        <w:rPr>
          <w:b w:val="0"/>
          <w:bCs/>
          <w:color w:val="0F0D29" w:themeColor="text1"/>
          <w:sz w:val="40"/>
          <w:szCs w:val="40"/>
        </w:rPr>
        <w:t>You can sign up using the page shown below by filling your correct data</w:t>
      </w:r>
      <w:r>
        <w:rPr>
          <w:b w:val="0"/>
          <w:bCs/>
          <w:color w:val="0F0D29" w:themeColor="text1"/>
          <w:sz w:val="40"/>
          <w:szCs w:val="40"/>
        </w:rPr>
        <w:t>.</w:t>
      </w:r>
      <w:r w:rsidR="002A50A7">
        <w:rPr>
          <w:b w:val="0"/>
          <w:bCs/>
          <w:color w:val="0F0D29" w:themeColor="text1"/>
          <w:sz w:val="40"/>
          <w:szCs w:val="40"/>
        </w:rPr>
        <w:t xml:space="preserve"> If there is a user with the same information you will be notified.</w:t>
      </w:r>
    </w:p>
    <w:p w14:paraId="40E62AE5" w14:textId="4360185A" w:rsidR="00C213B0" w:rsidRDefault="00C213B0" w:rsidP="00C213B0">
      <w:pPr>
        <w:pStyle w:val="Heading1"/>
      </w:pPr>
      <w:r>
        <w:rPr>
          <w:rFonts w:ascii="Arial" w:hAnsi="Arial" w:cs="Arial"/>
          <w:b w:val="0"/>
          <w:bCs/>
          <w:noProof/>
          <w:color w:val="38761D"/>
          <w:sz w:val="60"/>
          <w:szCs w:val="60"/>
          <w:bdr w:val="none" w:sz="0" w:space="0" w:color="auto" w:frame="1"/>
        </w:rPr>
        <w:drawing>
          <wp:inline distT="0" distB="0" distL="0" distR="0" wp14:anchorId="6C7C0856" wp14:editId="6D84B804">
            <wp:extent cx="5306060" cy="58883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91C0" w14:textId="5C6C278F" w:rsidR="00C213B0" w:rsidRDefault="00C213B0" w:rsidP="00C213B0">
      <w:pPr>
        <w:pStyle w:val="Heading1"/>
      </w:pPr>
    </w:p>
    <w:p w14:paraId="3C3691E2" w14:textId="78F20EC8" w:rsidR="00C213B0" w:rsidRPr="00054BA1" w:rsidRDefault="0092717D" w:rsidP="00C213B0">
      <w:pPr>
        <w:pStyle w:val="Heading1"/>
        <w:rPr>
          <w:color w:val="2665F0" w:themeColor="text2" w:themeTint="99"/>
          <w:szCs w:val="52"/>
          <w:u w:val="single"/>
        </w:rPr>
      </w:pPr>
      <w:r w:rsidRPr="00054BA1">
        <w:rPr>
          <w:color w:val="2665F0" w:themeColor="text2" w:themeTint="99"/>
          <w:szCs w:val="52"/>
          <w:u w:val="single"/>
        </w:rPr>
        <w:lastRenderedPageBreak/>
        <w:t>The Products Page:</w:t>
      </w:r>
    </w:p>
    <w:p w14:paraId="792E179F" w14:textId="5FA2067E" w:rsidR="0092717D" w:rsidRPr="00054BA1" w:rsidRDefault="0092717D" w:rsidP="00C213B0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054BA1">
        <w:rPr>
          <w:b w:val="0"/>
          <w:bCs/>
          <w:color w:val="0F0D29" w:themeColor="text1"/>
          <w:sz w:val="40"/>
          <w:szCs w:val="40"/>
        </w:rPr>
        <w:t>After you sing in successfully you will be moved to the products page where you can search a product by its name</w:t>
      </w:r>
    </w:p>
    <w:p w14:paraId="65E0064F" w14:textId="468C8E00" w:rsidR="0092717D" w:rsidRPr="00054BA1" w:rsidRDefault="0092717D" w:rsidP="00C213B0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054BA1">
        <w:rPr>
          <w:b w:val="0"/>
          <w:bCs/>
          <w:color w:val="0F0D29" w:themeColor="text1"/>
          <w:sz w:val="40"/>
          <w:szCs w:val="40"/>
        </w:rPr>
        <w:t>You also can move to the clothing, shoes, electronics, watches</w:t>
      </w:r>
      <w:r w:rsidR="00054BA1" w:rsidRPr="00054BA1">
        <w:rPr>
          <w:b w:val="0"/>
          <w:bCs/>
          <w:color w:val="0F0D29" w:themeColor="text1"/>
          <w:sz w:val="40"/>
          <w:szCs w:val="40"/>
        </w:rPr>
        <w:t>, jewallery</w:t>
      </w:r>
      <w:r w:rsidR="00054BA1">
        <w:rPr>
          <w:b w:val="0"/>
          <w:bCs/>
          <w:color w:val="0F0D29" w:themeColor="text1"/>
          <w:sz w:val="40"/>
          <w:szCs w:val="40"/>
        </w:rPr>
        <w:t xml:space="preserve">, </w:t>
      </w:r>
      <w:r w:rsidR="00054BA1" w:rsidRPr="00054BA1">
        <w:rPr>
          <w:b w:val="0"/>
          <w:bCs/>
          <w:color w:val="0F0D29" w:themeColor="text1"/>
          <w:sz w:val="40"/>
          <w:szCs w:val="40"/>
        </w:rPr>
        <w:t>sports pages using the navigation bar.</w:t>
      </w:r>
    </w:p>
    <w:p w14:paraId="4035C7F1" w14:textId="51656859" w:rsidR="00054BA1" w:rsidRDefault="00054BA1" w:rsidP="00C213B0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054BA1">
        <w:rPr>
          <w:b w:val="0"/>
          <w:bCs/>
          <w:color w:val="0F0D29" w:themeColor="text1"/>
          <w:sz w:val="40"/>
          <w:szCs w:val="40"/>
        </w:rPr>
        <w:t>In this page all the products will be shown with its name, price, the available quantity.</w:t>
      </w:r>
    </w:p>
    <w:p w14:paraId="76417348" w14:textId="61D2855A" w:rsidR="00054BA1" w:rsidRDefault="00054BA1" w:rsidP="00C213B0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51A57" wp14:editId="334E6702">
                <wp:simplePos x="0" y="0"/>
                <wp:positionH relativeFrom="margin">
                  <wp:posOffset>3055678</wp:posOffset>
                </wp:positionH>
                <wp:positionV relativeFrom="paragraph">
                  <wp:posOffset>175895</wp:posOffset>
                </wp:positionV>
                <wp:extent cx="657687" cy="387061"/>
                <wp:effectExtent l="0" t="0" r="28575" b="1333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33BA2" id="Oval 26" o:spid="_x0000_s1026" style="position:absolute;margin-left:240.6pt;margin-top:13.85pt;width:51.8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" filled="f" strokecolor="red" strokeweight="2pt">
                <w10:wrap anchorx="margin"/>
              </v:oval>
            </w:pict>
          </mc:Fallback>
        </mc:AlternateContent>
      </w: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AA663" wp14:editId="59253609">
                <wp:simplePos x="0" y="0"/>
                <wp:positionH relativeFrom="margin">
                  <wp:posOffset>2424488</wp:posOffset>
                </wp:positionH>
                <wp:positionV relativeFrom="paragraph">
                  <wp:posOffset>196850</wp:posOffset>
                </wp:positionV>
                <wp:extent cx="657687" cy="387061"/>
                <wp:effectExtent l="0" t="0" r="28575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52F12" id="Oval 25" o:spid="_x0000_s1026" style="position:absolute;margin-left:190.9pt;margin-top:15.5pt;width:51.8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" filled="f" strokecolor="red" strokeweight="2pt">
                <w10:wrap anchorx="margin"/>
              </v:oval>
            </w:pict>
          </mc:Fallback>
        </mc:AlternateContent>
      </w: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9B435" wp14:editId="3E8FE1F4">
                <wp:simplePos x="0" y="0"/>
                <wp:positionH relativeFrom="margin">
                  <wp:posOffset>1843463</wp:posOffset>
                </wp:positionH>
                <wp:positionV relativeFrom="paragraph">
                  <wp:posOffset>183515</wp:posOffset>
                </wp:positionV>
                <wp:extent cx="657687" cy="387061"/>
                <wp:effectExtent l="0" t="0" r="28575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7DA0B" id="Oval 24" o:spid="_x0000_s1026" style="position:absolute;margin-left:145.15pt;margin-top:14.45pt;width:51.8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2359" wp14:editId="5E4E34E9">
                <wp:simplePos x="0" y="0"/>
                <wp:positionH relativeFrom="margin">
                  <wp:posOffset>1248352</wp:posOffset>
                </wp:positionH>
                <wp:positionV relativeFrom="paragraph">
                  <wp:posOffset>152400</wp:posOffset>
                </wp:positionV>
                <wp:extent cx="657687" cy="387061"/>
                <wp:effectExtent l="0" t="0" r="28575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E2FB" id="Oval 23" o:spid="_x0000_s1026" style="position:absolute;margin-left:98.3pt;margin-top:12pt;width:51.8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72061" wp14:editId="243B7D6E">
                <wp:simplePos x="0" y="0"/>
                <wp:positionH relativeFrom="margin">
                  <wp:posOffset>674370</wp:posOffset>
                </wp:positionH>
                <wp:positionV relativeFrom="paragraph">
                  <wp:posOffset>147897</wp:posOffset>
                </wp:positionV>
                <wp:extent cx="657687" cy="387061"/>
                <wp:effectExtent l="0" t="0" r="28575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54CED" id="Oval 22" o:spid="_x0000_s1026" style="position:absolute;margin-left:53.1pt;margin-top:11.65pt;width:51.8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054BA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E3B58" wp14:editId="045F0CB1">
                <wp:simplePos x="0" y="0"/>
                <wp:positionH relativeFrom="margin">
                  <wp:align>left</wp:align>
                </wp:positionH>
                <wp:positionV relativeFrom="paragraph">
                  <wp:posOffset>143164</wp:posOffset>
                </wp:positionV>
                <wp:extent cx="657687" cy="387061"/>
                <wp:effectExtent l="0" t="0" r="2857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87" cy="3870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9E78F" id="Oval 20" o:spid="_x0000_s1026" style="position:absolute;margin-left:0;margin-top:11.25pt;width:51.8pt;height:30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41AA6C" wp14:editId="50B52F7D">
                <wp:simplePos x="0" y="0"/>
                <wp:positionH relativeFrom="column">
                  <wp:posOffset>5384858</wp:posOffset>
                </wp:positionH>
                <wp:positionV relativeFrom="paragraph">
                  <wp:posOffset>530589</wp:posOffset>
                </wp:positionV>
                <wp:extent cx="151560" cy="189360"/>
                <wp:effectExtent l="38100" t="38100" r="127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5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70D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23.3pt;margin-top:41.1pt;width:13.3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2BF885" wp14:editId="1263E35A">
                <wp:simplePos x="0" y="0"/>
                <wp:positionH relativeFrom="column">
                  <wp:posOffset>4795898</wp:posOffset>
                </wp:positionH>
                <wp:positionV relativeFrom="paragraph">
                  <wp:posOffset>627069</wp:posOffset>
                </wp:positionV>
                <wp:extent cx="719280" cy="21600"/>
                <wp:effectExtent l="38100" t="38100" r="43180" b="546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9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784A9" id="Ink 16" o:spid="_x0000_s1026" type="#_x0000_t75" style="position:absolute;margin-left:376.95pt;margin-top:48.7pt;width:58.1pt;height: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577089" wp14:editId="41B862D2">
                <wp:simplePos x="0" y="0"/>
                <wp:positionH relativeFrom="column">
                  <wp:posOffset>5618498</wp:posOffset>
                </wp:positionH>
                <wp:positionV relativeFrom="paragraph">
                  <wp:posOffset>488109</wp:posOffset>
                </wp:positionV>
                <wp:extent cx="988560" cy="390240"/>
                <wp:effectExtent l="38100" t="57150" r="4064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56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1192" id="Ink 15" o:spid="_x0000_s1026" type="#_x0000_t75" style="position:absolute;margin-left:441.7pt;margin-top:37.75pt;width:79.3pt;height:3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66A3A0" wp14:editId="6A465F0A">
            <wp:extent cx="6746817" cy="789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657" cy="7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AE6D" w14:textId="5D97AB35" w:rsidR="00054BA1" w:rsidRDefault="00054BA1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You can move to the settings page or the to sign out.</w:t>
      </w:r>
      <w:r>
        <w:rPr>
          <w:noProof/>
        </w:rPr>
        <w:drawing>
          <wp:inline distT="0" distB="0" distL="0" distR="0" wp14:anchorId="718EF5F9" wp14:editId="147F3A6F">
            <wp:extent cx="2524125" cy="2305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48C" w14:textId="77777777" w:rsidR="000C060A" w:rsidRDefault="000C060A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If you tried to move to shopping cart and you didn’t have and products in the cart you will see this</w:t>
      </w:r>
    </w:p>
    <w:p w14:paraId="1E8FE5D3" w14:textId="14CB8B08" w:rsidR="00054BA1" w:rsidRDefault="000C060A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3280AC" wp14:editId="6C167A0F">
            <wp:extent cx="5910349" cy="1846984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8011" cy="18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7378" w14:textId="1A97DC44" w:rsidR="000C060A" w:rsidRPr="000C060A" w:rsidRDefault="000C060A" w:rsidP="00054BA1">
      <w:pPr>
        <w:pStyle w:val="Heading1"/>
        <w:rPr>
          <w:color w:val="2665F0" w:themeColor="text2" w:themeTint="99"/>
          <w:szCs w:val="52"/>
          <w:u w:val="single"/>
        </w:rPr>
      </w:pPr>
      <w:r w:rsidRPr="000C060A">
        <w:rPr>
          <w:color w:val="2665F0" w:themeColor="text2" w:themeTint="99"/>
          <w:szCs w:val="52"/>
          <w:u w:val="single"/>
        </w:rPr>
        <w:t>Cart Page:</w:t>
      </w:r>
    </w:p>
    <w:p w14:paraId="49E55B5F" w14:textId="15C75D87" w:rsidR="000C060A" w:rsidRDefault="000C060A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For every product you can add it to your shopping cart and it will be saved for you until you proceed Check Out</w:t>
      </w:r>
    </w:p>
    <w:p w14:paraId="1C5BD378" w14:textId="68E0D9C8" w:rsidR="000C060A" w:rsidRDefault="000C060A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61A3948" wp14:editId="7F24B542">
            <wp:extent cx="6808027" cy="2140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3728" cy="21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CE03" w14:textId="1A5F0256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49E96E64" w14:textId="1B3CC14E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04D0920D" w14:textId="507F9F7D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4B16630A" w14:textId="34E24E4D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68E2A761" w14:textId="77777777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7ECF793F" w14:textId="651C644B" w:rsidR="000C060A" w:rsidRPr="006D2B24" w:rsidRDefault="006D2B24" w:rsidP="00054BA1">
      <w:pPr>
        <w:pStyle w:val="Heading1"/>
        <w:rPr>
          <w:color w:val="2665F0" w:themeColor="text2" w:themeTint="99"/>
          <w:szCs w:val="52"/>
          <w:u w:val="single"/>
        </w:rPr>
      </w:pPr>
      <w:r w:rsidRPr="006D2B24">
        <w:rPr>
          <w:color w:val="2665F0" w:themeColor="text2" w:themeTint="99"/>
          <w:szCs w:val="52"/>
          <w:u w:val="single"/>
        </w:rPr>
        <w:lastRenderedPageBreak/>
        <w:t>Order Page:</w:t>
      </w:r>
    </w:p>
    <w:p w14:paraId="0D4088AF" w14:textId="27A9177A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Where your orders will be saved (the previous ones and at the processing phase ones)</w:t>
      </w:r>
    </w:p>
    <w:p w14:paraId="1CF66B1B" w14:textId="68CDE416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You will see the order id, the quantity (number of products in this order), the total price, and the status</w:t>
      </w:r>
    </w:p>
    <w:p w14:paraId="3F2955F5" w14:textId="1F3A054E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6AEC718" wp14:editId="51EBFB81">
            <wp:extent cx="6309360" cy="2078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4CF1" w14:textId="21EE1409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45835697" w14:textId="5A9DB6F8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6F81394F" w14:textId="4B807725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1A67B291" w14:textId="173A1C47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2B5B7ABA" w14:textId="6F800E7B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1EB86784" w14:textId="2367FCE9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675E34D5" w14:textId="241DC671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565F78C6" w14:textId="77777777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4D8D4015" w14:textId="46375303" w:rsidR="006D2B24" w:rsidRDefault="006D2B24" w:rsidP="00054BA1">
      <w:pPr>
        <w:pStyle w:val="Heading1"/>
        <w:rPr>
          <w:color w:val="2665F0" w:themeColor="text2" w:themeTint="99"/>
          <w:szCs w:val="52"/>
          <w:u w:val="single"/>
        </w:rPr>
      </w:pPr>
      <w:r w:rsidRPr="006D2B24">
        <w:rPr>
          <w:color w:val="2665F0" w:themeColor="text2" w:themeTint="99"/>
          <w:szCs w:val="52"/>
          <w:u w:val="single"/>
        </w:rPr>
        <w:lastRenderedPageBreak/>
        <w:t>Settings Page:</w:t>
      </w:r>
    </w:p>
    <w:p w14:paraId="53786E3C" w14:textId="5540DBC5" w:rsidR="006D2B24" w:rsidRP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 w:rsidRPr="006D2B24">
        <w:rPr>
          <w:b w:val="0"/>
          <w:bCs/>
          <w:color w:val="0F0D29" w:themeColor="text1"/>
          <w:sz w:val="40"/>
          <w:szCs w:val="40"/>
        </w:rPr>
        <w:t>You can edit your user data using the setting page as shown below.</w:t>
      </w:r>
    </w:p>
    <w:p w14:paraId="7404FE53" w14:textId="3CAF84C5" w:rsidR="006D2B24" w:rsidRDefault="006D2B24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A844CD4" wp14:editId="465501EA">
            <wp:extent cx="5624945" cy="54958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5104" cy="55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3C8E" w14:textId="7670D5E5" w:rsidR="00ED2887" w:rsidRDefault="00ED2887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61CAA8E0" w14:textId="77777777" w:rsidR="00ED2887" w:rsidRDefault="00ED2887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</w:p>
    <w:p w14:paraId="443F74C1" w14:textId="51AC9F9D" w:rsidR="00ED2887" w:rsidRPr="00ED2887" w:rsidRDefault="00ED2887" w:rsidP="00054BA1">
      <w:pPr>
        <w:pStyle w:val="Heading1"/>
        <w:rPr>
          <w:color w:val="2665F0" w:themeColor="text2" w:themeTint="99"/>
          <w:szCs w:val="52"/>
          <w:u w:val="single"/>
        </w:rPr>
      </w:pPr>
      <w:r w:rsidRPr="00ED2887">
        <w:rPr>
          <w:color w:val="2665F0" w:themeColor="text2" w:themeTint="99"/>
          <w:szCs w:val="52"/>
          <w:u w:val="single"/>
        </w:rPr>
        <w:lastRenderedPageBreak/>
        <w:t>Changing Password:</w:t>
      </w:r>
    </w:p>
    <w:p w14:paraId="66742A64" w14:textId="5D47F61E" w:rsidR="00ED2887" w:rsidRDefault="00ED2887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In the settings page if you wanted to change the password you will be moved to the page shown below</w:t>
      </w:r>
    </w:p>
    <w:p w14:paraId="58BD3558" w14:textId="77777777" w:rsidR="00ED2887" w:rsidRDefault="00ED2887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b w:val="0"/>
          <w:bCs/>
          <w:color w:val="0F0D29" w:themeColor="text1"/>
          <w:sz w:val="40"/>
          <w:szCs w:val="40"/>
        </w:rPr>
        <w:t>Where you have to enter your old password and the new one</w:t>
      </w:r>
    </w:p>
    <w:p w14:paraId="2CB9BD7C" w14:textId="3628DD43" w:rsidR="00ED2887" w:rsidRPr="00054BA1" w:rsidRDefault="00ED2887" w:rsidP="00054BA1">
      <w:pPr>
        <w:pStyle w:val="Heading1"/>
        <w:rPr>
          <w:b w:val="0"/>
          <w:bCs/>
          <w:color w:val="0F0D29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9193016" wp14:editId="1866ADDE">
            <wp:extent cx="6309360" cy="35477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2B87" w14:textId="611E6252" w:rsidR="00C213B0" w:rsidRPr="006D2B24" w:rsidRDefault="006D2B24" w:rsidP="00D077E9">
      <w:pPr>
        <w:pStyle w:val="Heading1"/>
        <w:rPr>
          <w:b w:val="0"/>
          <w:bCs/>
          <w:sz w:val="40"/>
          <w:szCs w:val="40"/>
        </w:rPr>
      </w:pPr>
      <w:r w:rsidRPr="006D2B24">
        <w:rPr>
          <w:sz w:val="40"/>
          <w:szCs w:val="40"/>
          <w:u w:val="single"/>
        </w:rPr>
        <w:t>Note :</w:t>
      </w:r>
      <w:r w:rsidRPr="006D2B24">
        <w:rPr>
          <w:b w:val="0"/>
          <w:bCs/>
          <w:sz w:val="40"/>
          <w:szCs w:val="40"/>
        </w:rPr>
        <w:t xml:space="preserve"> the User Manual will be updated if the website was updated</w:t>
      </w:r>
      <w:r w:rsidR="0060672E">
        <w:rPr>
          <w:b w:val="0"/>
          <w:bCs/>
          <w:sz w:val="40"/>
          <w:szCs w:val="40"/>
        </w:rPr>
        <w:t>\</w:t>
      </w:r>
      <w:r w:rsidRPr="006D2B24">
        <w:rPr>
          <w:b w:val="0"/>
          <w:bCs/>
          <w:sz w:val="40"/>
          <w:szCs w:val="40"/>
        </w:rPr>
        <w:t>changed</w:t>
      </w:r>
    </w:p>
    <w:sectPr w:rsidR="00C213B0" w:rsidRPr="006D2B24" w:rsidSect="00DF027C">
      <w:headerReference w:type="default" r:id="rId22"/>
      <w:footerReference w:type="default" r:id="rId2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8455" w14:textId="77777777" w:rsidR="00733313" w:rsidRDefault="00733313">
      <w:r>
        <w:separator/>
      </w:r>
    </w:p>
    <w:p w14:paraId="1AD785C6" w14:textId="77777777" w:rsidR="00733313" w:rsidRDefault="00733313"/>
  </w:endnote>
  <w:endnote w:type="continuationSeparator" w:id="0">
    <w:p w14:paraId="339B028F" w14:textId="77777777" w:rsidR="00733313" w:rsidRDefault="00733313">
      <w:r>
        <w:continuationSeparator/>
      </w:r>
    </w:p>
    <w:p w14:paraId="5CBE03CF" w14:textId="77777777" w:rsidR="00733313" w:rsidRDefault="00733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B4E9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2569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D56E" w14:textId="77777777" w:rsidR="00733313" w:rsidRDefault="00733313">
      <w:r>
        <w:separator/>
      </w:r>
    </w:p>
    <w:p w14:paraId="7CF9B4EC" w14:textId="77777777" w:rsidR="00733313" w:rsidRDefault="00733313"/>
  </w:footnote>
  <w:footnote w:type="continuationSeparator" w:id="0">
    <w:p w14:paraId="70ED15A3" w14:textId="77777777" w:rsidR="00733313" w:rsidRDefault="00733313">
      <w:r>
        <w:continuationSeparator/>
      </w:r>
    </w:p>
    <w:p w14:paraId="52640068" w14:textId="77777777" w:rsidR="00733313" w:rsidRDefault="00733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FC6AD53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CCE41FF" w14:textId="77777777" w:rsidR="00D077E9" w:rsidRDefault="00D077E9">
          <w:pPr>
            <w:pStyle w:val="Header"/>
          </w:pPr>
        </w:p>
      </w:tc>
    </w:tr>
  </w:tbl>
  <w:p w14:paraId="03F4334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94"/>
    <w:rsid w:val="0002482E"/>
    <w:rsid w:val="00050324"/>
    <w:rsid w:val="00054BA1"/>
    <w:rsid w:val="000A0150"/>
    <w:rsid w:val="000C060A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A50A7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0672E"/>
    <w:rsid w:val="00656C4D"/>
    <w:rsid w:val="006D2B24"/>
    <w:rsid w:val="006E5716"/>
    <w:rsid w:val="00725C36"/>
    <w:rsid w:val="007302B3"/>
    <w:rsid w:val="00730733"/>
    <w:rsid w:val="00730E3A"/>
    <w:rsid w:val="00733313"/>
    <w:rsid w:val="00736AAF"/>
    <w:rsid w:val="00765B2A"/>
    <w:rsid w:val="00783A34"/>
    <w:rsid w:val="007C6B52"/>
    <w:rsid w:val="007D16C5"/>
    <w:rsid w:val="00802594"/>
    <w:rsid w:val="00862FE4"/>
    <w:rsid w:val="0086389A"/>
    <w:rsid w:val="0087605E"/>
    <w:rsid w:val="008B1FEE"/>
    <w:rsid w:val="00903C32"/>
    <w:rsid w:val="00916B16"/>
    <w:rsid w:val="009173B9"/>
    <w:rsid w:val="0092717D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213B0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D2887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F258"/>
  <w15:docId w15:val="{725DFB8A-F75E-4B22-A4C2-96040A2D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83832EE0-A50C-4A83-9111-A19ACD86D709%7d\%7bDC34F6A4-C012-45E9-BBCC-0B2025CD6FE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876B8340964C9E81D622538C3B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723A5-7F83-4747-BAC9-046CF2FFE539}"/>
      </w:docPartPr>
      <w:docPartBody>
        <w:p w:rsidR="00115457" w:rsidRDefault="001F54DE">
          <w:pPr>
            <w:pStyle w:val="5C876B8340964C9E81D622538C3B9A7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E"/>
    <w:rsid w:val="00115457"/>
    <w:rsid w:val="001F54DE"/>
    <w:rsid w:val="007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5C876B8340964C9E81D622538C3B9A72">
    <w:name w:val="5C876B8340964C9E81D622538C3B9A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3:06:22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24575,'3'1'0,"-1"-1"0,0 1 0,0 0 0,0 0 0,0 0 0,0 1 0,0-1 0,0 0 0,0 1 0,2 1 0,12 9 0,18 3 0,-8-3 0,2-1 0,56 15 0,-66-20 0,0 1 0,0 0 0,-1 2 0,0 0 0,-1 0 0,1 2 0,17 15 0,-7-7 0,-25-18 0,0 0 0,-1 0 0,1 1 0,0-1 0,0 1 0,-1-1 0,1 1 0,-1 0 0,1-1 0,-1 1 0,0 0 0,0 0 0,0 0 0,0 0 0,0 0 0,0 1 0,0 1 0,-1-2 0,0 0 0,0 0 0,0-1 0,0 1 0,0 0 0,-1 0 0,1-1 0,-1 1 0,1 0 0,-1 0 0,0-1 0,0 1 0,0-1 0,1 1 0,-2-1 0,1 1 0,-1 1 0,-7 5 0,1-1 0,-1 1 0,-1-2 0,1 1 0,-16 7 0,8-4 0,-41 20 0,40-22 0,-31 19 0,-7 7 0,41-27 0,1 2 0,0-1 0,1 2 0,-23 20 0,3 4-1365,25-24-5461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3:06:17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24575,'186'-7'0,"-44"-1"0,443 5 0,-83 1 0,-241-17 99,38-1-1563,-278 20-5362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3:06:14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160 734 24575,'3'1'0,"0"0"0,1 0 0,-1 1 0,0-1 0,0 1 0,1-1 0,-1 1 0,5 4 0,7 4 0,53 21 0,118 36 0,55 10 0,-95-15 0,-140-59 0,23 8 0,1-1 0,1-2 0,0-1 0,60 6 0,-3-1 0,13 1 0,0-5 0,161-8 0,-107-2 0,-108 2 0,-3 1 0,0-1 0,0-2 0,-1-3 0,56-12 0,-13-5 0,-15 5 0,0-3 0,-2-3 0,95-46 0,-144 57 0,0-1 0,23-20 0,18-12 0,-57 42 0,-1 1 0,0-1 0,0 0 0,0 0 0,0 0 0,0 0 0,-1 0 0,1-1 0,-1 1 0,0-1 0,0 0 0,0 0 0,-1 1 0,1-1 0,-1 0 0,0-1 0,0 1 0,0-6 0,1-8 0,-2 0 0,0 0 0,-3-21 0,1-2 0,2 2 0,1 26 0,-1 0 0,0 0 0,-1 0 0,0 0 0,-1 1 0,0-1 0,-1 0 0,0 1 0,-10-22 0,-6 0 0,-88-147 0,99 172 0,1 0 0,-2 0 0,1 1 0,-1 1 0,0-1 0,0 1 0,-1 1 0,0-1 0,-17-6 0,1 1 0,-1 2 0,-51-11 0,19 9 0,41 10 0,-1-2 0,1 0 0,0-1 0,-21-9 0,25 8 0,-1 1 0,1 1 0,-1 0 0,1 1 0,-1 0 0,-19 0 0,-94 4 0,54 1 0,-1184-2 0,1243 1 0,1 0 0,-1 0 0,1 2 0,-1 0 0,1 0 0,0 1 0,-21 10 0,0 3 0,-51 34 0,-61 50 0,119-76 0,-43 47 0,23-20 0,42-46 0,1 0 0,0 0 0,1 1 0,0 0 0,0 0 0,0 0 0,1 0 0,0 1 0,1 0 0,-1-1 0,1 1 0,1 0 0,0 0 0,-1 8 0,1 13 0,1 0 0,6 43 0,-6-68 1,1-1-1,0 0 0,0 1 0,0-1 1,0 1-1,1-1 0,-1 0 1,1 0-1,0 0 0,0 0 0,0 0 1,0 0-1,0 0 0,1-1 1,-1 1-1,1-1 0,0 0 0,-1 0 1,1 0-1,0 0 0,0 0 1,4 1-1,9 4 2,1-1 0,-1-1 0,27 6 0,-27-8-462,0 1 0,23 10 0,-23-6-6366</inkml:trace>
</inkml:ink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{DC34F6A4-C012-45E9-BBCC-0B2025CD6FE0}tf16392850_win32</Template>
  <TotalTime>38</TotalTime>
  <Pages>8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es-MohamedMetwalli2023</cp:lastModifiedBy>
  <cp:revision>9</cp:revision>
  <cp:lastPrinted>2006-08-01T17:47:00Z</cp:lastPrinted>
  <dcterms:created xsi:type="dcterms:W3CDTF">2022-02-09T12:31:00Z</dcterms:created>
  <dcterms:modified xsi:type="dcterms:W3CDTF">2022-02-09T13:27:00Z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